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2CD8B" w14:textId="26E97C6E" w:rsidR="0072623E" w:rsidRDefault="005659FE">
      <w:pPr>
        <w:pStyle w:val="Subtitle"/>
      </w:pPr>
      <w:r>
        <w:t>Intro to Computer Science</w:t>
      </w:r>
    </w:p>
    <w:p w14:paraId="2E73FEBA" w14:textId="073A4973" w:rsidR="0072623E" w:rsidRDefault="005659FE">
      <w:pPr>
        <w:pStyle w:val="Title"/>
      </w:pPr>
      <w:r>
        <w:t xml:space="preserve">Semester Schedule </w:t>
      </w:r>
    </w:p>
    <w:p w14:paraId="32FFE603" w14:textId="2C893981" w:rsidR="0062034F" w:rsidRDefault="005659FE">
      <w:pPr>
        <w:pStyle w:val="Author"/>
      </w:pPr>
      <w:r>
        <w:tab/>
        <w:t>Carla Oliverio</w:t>
      </w:r>
    </w:p>
    <w:p w14:paraId="757D6261" w14:textId="7A8E9BFD" w:rsidR="0072623E" w:rsidRDefault="005659FE" w:rsidP="00462359">
      <w:r>
        <w:rPr>
          <w:noProof/>
          <w:lang w:eastAsia="en-US"/>
        </w:rPr>
        <w:drawing>
          <wp:inline distT="0" distB="0" distL="0" distR="0" wp14:anchorId="7FB97A5D" wp14:editId="46CA48F9">
            <wp:extent cx="5486400" cy="3656707"/>
            <wp:effectExtent l="0" t="0" r="0" b="1270"/>
            <wp:docPr id="2" name="Picture 2" descr="Hotel reception 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tel reception bell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9B13" w14:textId="4E59D1D6" w:rsidR="00AD524C" w:rsidRDefault="00462359">
      <w:pPr>
        <w:rPr>
          <w:u w:val="single"/>
        </w:rPr>
      </w:pPr>
      <w:r>
        <w:rPr>
          <w:u w:val="single"/>
        </w:rPr>
        <w:t>Image from : Stock Photo provided by Word</w:t>
      </w:r>
      <w:r w:rsidR="00C1578E">
        <w:rPr>
          <w:u w:val="single"/>
        </w:rPr>
        <w:t>..</w:t>
      </w:r>
    </w:p>
    <w:p w14:paraId="355DA38F" w14:textId="77777777" w:rsidR="00AD524C" w:rsidRDefault="00AD524C">
      <w:pPr>
        <w:rPr>
          <w:u w:val="single"/>
        </w:rPr>
      </w:pPr>
    </w:p>
    <w:p w14:paraId="2F6FBACD" w14:textId="77777777" w:rsidR="00AD524C" w:rsidRDefault="00AD524C">
      <w:pPr>
        <w:rPr>
          <w:u w:val="single"/>
        </w:rPr>
      </w:pPr>
    </w:p>
    <w:p w14:paraId="70E376E8" w14:textId="77777777" w:rsidR="00AD524C" w:rsidRDefault="00AD524C">
      <w:pPr>
        <w:rPr>
          <w:u w:val="single"/>
        </w:rPr>
      </w:pPr>
    </w:p>
    <w:p w14:paraId="2BD75159" w14:textId="77777777" w:rsidR="00AD524C" w:rsidRDefault="00AD524C">
      <w:pPr>
        <w:rPr>
          <w:u w:val="single"/>
        </w:rPr>
      </w:pPr>
    </w:p>
    <w:p w14:paraId="281C97F6" w14:textId="77777777" w:rsidR="00AD524C" w:rsidRDefault="00AD524C">
      <w:pPr>
        <w:rPr>
          <w:u w:val="single"/>
        </w:rPr>
      </w:pPr>
    </w:p>
    <w:p w14:paraId="348D29DF" w14:textId="77777777" w:rsidR="00462359" w:rsidRDefault="00462359">
      <w:pPr>
        <w:rPr>
          <w:u w:val="single"/>
        </w:rPr>
      </w:pPr>
    </w:p>
    <w:p w14:paraId="492EE7DA" w14:textId="4C03457A" w:rsidR="0072623E" w:rsidRDefault="005659FE">
      <w:pPr>
        <w:rPr>
          <w:u w:val="single"/>
        </w:rPr>
      </w:pPr>
      <w:r w:rsidRPr="005659FE">
        <w:rPr>
          <w:u w:val="single"/>
        </w:rPr>
        <w:t>Purpose</w:t>
      </w:r>
      <w:r>
        <w:rPr>
          <w:u w:val="single"/>
        </w:rPr>
        <w:t>:</w:t>
      </w:r>
    </w:p>
    <w:p w14:paraId="45FC2C60" w14:textId="7BE0F9B1" w:rsidR="005659FE" w:rsidRDefault="005659FE">
      <w:r w:rsidRPr="005659FE">
        <w:t xml:space="preserve">Time management to keep myself on schedule so I do not forget any missing assignments, deadlines, exams etc. </w:t>
      </w:r>
      <w:r>
        <w:t xml:space="preserve">To prevent falling behind in my classes because of work overload. </w:t>
      </w:r>
    </w:p>
    <w:p w14:paraId="00D7F30A" w14:textId="7793844C" w:rsidR="00AD524C" w:rsidRDefault="00AD524C"/>
    <w:p w14:paraId="026A53EF" w14:textId="77777777" w:rsidR="009B7F46" w:rsidRDefault="009B7F46">
      <w:pPr>
        <w:rPr>
          <w:u w:val="single"/>
        </w:rPr>
      </w:pPr>
    </w:p>
    <w:p w14:paraId="7F0D11EC" w14:textId="77777777" w:rsidR="009B7F46" w:rsidRDefault="009B7F46">
      <w:pPr>
        <w:rPr>
          <w:u w:val="single"/>
        </w:rPr>
      </w:pPr>
    </w:p>
    <w:p w14:paraId="3EEFCFE7" w14:textId="77777777" w:rsidR="009B7F46" w:rsidRDefault="009B7F46">
      <w:pPr>
        <w:rPr>
          <w:u w:val="single"/>
        </w:rPr>
      </w:pPr>
    </w:p>
    <w:p w14:paraId="6F343A61" w14:textId="77777777" w:rsidR="009B7F46" w:rsidRDefault="009B7F46">
      <w:pPr>
        <w:rPr>
          <w:u w:val="single"/>
        </w:rPr>
      </w:pPr>
    </w:p>
    <w:p w14:paraId="2AC1A3D8" w14:textId="77777777" w:rsidR="009B7F46" w:rsidRDefault="009B7F46">
      <w:pPr>
        <w:rPr>
          <w:u w:val="single"/>
        </w:rPr>
      </w:pPr>
    </w:p>
    <w:p w14:paraId="51114B17" w14:textId="77777777" w:rsidR="009B7F46" w:rsidRDefault="009B7F46">
      <w:pPr>
        <w:rPr>
          <w:u w:val="single"/>
        </w:rPr>
      </w:pPr>
    </w:p>
    <w:p w14:paraId="71474441" w14:textId="61B753A8" w:rsidR="00AD524C" w:rsidRPr="00AD524C" w:rsidRDefault="00AD524C">
      <w:pPr>
        <w:rPr>
          <w:u w:val="single"/>
        </w:rPr>
      </w:pPr>
      <w:r w:rsidRPr="00AD524C">
        <w:rPr>
          <w:u w:val="single"/>
        </w:rPr>
        <w:lastRenderedPageBreak/>
        <w:t>Courses Taken</w:t>
      </w:r>
    </w:p>
    <w:p w14:paraId="1F546B8B" w14:textId="04AE742A" w:rsidR="00AD524C" w:rsidRDefault="00AD524C"/>
    <w:tbl>
      <w:tblPr>
        <w:tblStyle w:val="Report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2390"/>
        <w:gridCol w:w="2391"/>
        <w:gridCol w:w="2391"/>
      </w:tblGrid>
      <w:tr w:rsidR="00AD524C" w14:paraId="1E1F9ADF" w14:textId="77777777" w:rsidTr="00AD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3A826FD6" w14:textId="4458D7C6" w:rsidR="00AD524C" w:rsidRDefault="00AD524C">
            <w:r>
              <w:t xml:space="preserve">Classes  </w:t>
            </w:r>
          </w:p>
        </w:tc>
        <w:tc>
          <w:tcPr>
            <w:tcW w:w="2390" w:type="dxa"/>
          </w:tcPr>
          <w:p w14:paraId="39093810" w14:textId="54DE4C1C" w:rsidR="00AD524C" w:rsidRDefault="00AD5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391" w:type="dxa"/>
          </w:tcPr>
          <w:p w14:paraId="31B8970E" w14:textId="12FB76EA" w:rsidR="00AD524C" w:rsidRDefault="00AD5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  <w:tc>
          <w:tcPr>
            <w:tcW w:w="2391" w:type="dxa"/>
          </w:tcPr>
          <w:p w14:paraId="1187B461" w14:textId="7F7327BA" w:rsidR="00AD524C" w:rsidRDefault="00AD5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AD524C" w14:paraId="474A37FE" w14:textId="77777777" w:rsidTr="00AD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39CA7993" w14:textId="2D666136" w:rsidR="00AD524C" w:rsidRDefault="00AD524C">
            <w:r>
              <w:t xml:space="preserve">Fitness   </w:t>
            </w:r>
          </w:p>
        </w:tc>
        <w:tc>
          <w:tcPr>
            <w:tcW w:w="2390" w:type="dxa"/>
          </w:tcPr>
          <w:p w14:paraId="27A6DB1D" w14:textId="6034D17A" w:rsidR="00AD524C" w:rsidRDefault="00AD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109-101-MQ</w:t>
            </w:r>
          </w:p>
        </w:tc>
        <w:tc>
          <w:tcPr>
            <w:tcW w:w="2391" w:type="dxa"/>
          </w:tcPr>
          <w:p w14:paraId="4730B1CA" w14:textId="74D4649B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00043</w:t>
            </w:r>
          </w:p>
        </w:tc>
        <w:tc>
          <w:tcPr>
            <w:tcW w:w="2391" w:type="dxa"/>
          </w:tcPr>
          <w:p w14:paraId="32216C73" w14:textId="54D00BD7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Linda Karen Schapman</w:t>
            </w:r>
          </w:p>
        </w:tc>
      </w:tr>
      <w:tr w:rsidR="00AD524C" w14:paraId="4FE02A46" w14:textId="77777777" w:rsidTr="00AD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0552D84E" w14:textId="524C82C5" w:rsidR="00AD524C" w:rsidRDefault="00AD524C">
            <w:r>
              <w:t>Math Concepts</w:t>
            </w:r>
          </w:p>
        </w:tc>
        <w:tc>
          <w:tcPr>
            <w:tcW w:w="2390" w:type="dxa"/>
          </w:tcPr>
          <w:p w14:paraId="5640D152" w14:textId="196B24CE" w:rsidR="00AD524C" w:rsidRDefault="00AD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201-114-VA</w:t>
            </w:r>
          </w:p>
        </w:tc>
        <w:tc>
          <w:tcPr>
            <w:tcW w:w="2391" w:type="dxa"/>
          </w:tcPr>
          <w:p w14:paraId="0FAB1E58" w14:textId="09273335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00002</w:t>
            </w:r>
          </w:p>
        </w:tc>
        <w:tc>
          <w:tcPr>
            <w:tcW w:w="2391" w:type="dxa"/>
          </w:tcPr>
          <w:p w14:paraId="32B7CA7F" w14:textId="38832C59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Ellen Cooper</w:t>
            </w:r>
          </w:p>
        </w:tc>
      </w:tr>
      <w:tr w:rsidR="00AD524C" w14:paraId="2ED1B67D" w14:textId="77777777" w:rsidTr="00AD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5C2ABD9" w14:textId="5460E29B" w:rsidR="00AD524C" w:rsidRDefault="00AD524C">
            <w:r>
              <w:t>Programming 1</w:t>
            </w:r>
          </w:p>
        </w:tc>
        <w:tc>
          <w:tcPr>
            <w:tcW w:w="2390" w:type="dxa"/>
          </w:tcPr>
          <w:p w14:paraId="78479DAA" w14:textId="0625E436" w:rsidR="00AD524C" w:rsidRDefault="00AD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420-101-VA</w:t>
            </w:r>
          </w:p>
        </w:tc>
        <w:tc>
          <w:tcPr>
            <w:tcW w:w="2391" w:type="dxa"/>
          </w:tcPr>
          <w:p w14:paraId="6E7869EE" w14:textId="3F7E4FD1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00004</w:t>
            </w:r>
          </w:p>
        </w:tc>
        <w:tc>
          <w:tcPr>
            <w:tcW w:w="2391" w:type="dxa"/>
          </w:tcPr>
          <w:p w14:paraId="1C84D450" w14:textId="6EB8C765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Yi Wang</w:t>
            </w:r>
          </w:p>
        </w:tc>
      </w:tr>
      <w:tr w:rsidR="00AD524C" w14:paraId="50445355" w14:textId="77777777" w:rsidTr="00AD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3E52A071" w14:textId="1ED94874" w:rsidR="00AD524C" w:rsidRDefault="00AD524C">
            <w:r>
              <w:t xml:space="preserve">Into to Computer Science </w:t>
            </w:r>
          </w:p>
        </w:tc>
        <w:tc>
          <w:tcPr>
            <w:tcW w:w="2390" w:type="dxa"/>
          </w:tcPr>
          <w:p w14:paraId="02E1F063" w14:textId="637203F0" w:rsidR="00AD524C" w:rsidRDefault="00AD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420-121-VA</w:t>
            </w:r>
          </w:p>
        </w:tc>
        <w:tc>
          <w:tcPr>
            <w:tcW w:w="2391" w:type="dxa"/>
          </w:tcPr>
          <w:p w14:paraId="30CFB792" w14:textId="19FC10CC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00003</w:t>
            </w:r>
          </w:p>
        </w:tc>
        <w:tc>
          <w:tcPr>
            <w:tcW w:w="2391" w:type="dxa"/>
          </w:tcPr>
          <w:p w14:paraId="2BC218F6" w14:textId="742EF4B1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Perry Roland James</w:t>
            </w:r>
          </w:p>
        </w:tc>
      </w:tr>
      <w:tr w:rsidR="00AD524C" w14:paraId="44CE9BE0" w14:textId="77777777" w:rsidTr="00AD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83DC608" w14:textId="389D99E3" w:rsidR="00AD524C" w:rsidRDefault="00AD524C">
            <w:r>
              <w:t>Game Programming 1</w:t>
            </w:r>
          </w:p>
        </w:tc>
        <w:tc>
          <w:tcPr>
            <w:tcW w:w="2390" w:type="dxa"/>
          </w:tcPr>
          <w:p w14:paraId="24E31F2A" w14:textId="63D61939" w:rsidR="00AD524C" w:rsidRDefault="00AD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420-141-VA</w:t>
            </w:r>
          </w:p>
        </w:tc>
        <w:tc>
          <w:tcPr>
            <w:tcW w:w="2391" w:type="dxa"/>
          </w:tcPr>
          <w:p w14:paraId="382F4435" w14:textId="1AB86E3D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00003</w:t>
            </w:r>
          </w:p>
        </w:tc>
        <w:tc>
          <w:tcPr>
            <w:tcW w:w="2391" w:type="dxa"/>
          </w:tcPr>
          <w:p w14:paraId="085876B4" w14:textId="291A1BCA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Tassia Camoes-Araujo</w:t>
            </w:r>
          </w:p>
        </w:tc>
      </w:tr>
      <w:tr w:rsidR="00AD524C" w14:paraId="321EE04B" w14:textId="77777777" w:rsidTr="00AD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53EBAF7" w14:textId="7D8509F2" w:rsidR="00AD524C" w:rsidRDefault="00AD524C">
            <w:r>
              <w:t>Prix Collegial du cinema Quebecoise (French)</w:t>
            </w:r>
          </w:p>
        </w:tc>
        <w:tc>
          <w:tcPr>
            <w:tcW w:w="2390" w:type="dxa"/>
          </w:tcPr>
          <w:p w14:paraId="1297605D" w14:textId="53D7F152" w:rsidR="00AD524C" w:rsidRDefault="00AD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602-102-MQ</w:t>
            </w:r>
          </w:p>
        </w:tc>
        <w:tc>
          <w:tcPr>
            <w:tcW w:w="2391" w:type="dxa"/>
          </w:tcPr>
          <w:p w14:paraId="54587FF7" w14:textId="2C779966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00001</w:t>
            </w:r>
          </w:p>
        </w:tc>
        <w:tc>
          <w:tcPr>
            <w:tcW w:w="2391" w:type="dxa"/>
          </w:tcPr>
          <w:p w14:paraId="6231F8B3" w14:textId="28F9C2D9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Gosselin</w:t>
            </w:r>
          </w:p>
        </w:tc>
      </w:tr>
      <w:tr w:rsidR="00AD524C" w14:paraId="0B82E64A" w14:textId="77777777" w:rsidTr="00AD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58F5AFC" w14:textId="5442E1F7" w:rsidR="00AD524C" w:rsidRDefault="00AD524C">
            <w:r>
              <w:t>(AS) Literature and Composition</w:t>
            </w:r>
          </w:p>
        </w:tc>
        <w:tc>
          <w:tcPr>
            <w:tcW w:w="2390" w:type="dxa"/>
          </w:tcPr>
          <w:p w14:paraId="47A26929" w14:textId="52A3B670" w:rsidR="00AD524C" w:rsidRDefault="00AD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603-101-MB</w:t>
            </w:r>
          </w:p>
        </w:tc>
        <w:tc>
          <w:tcPr>
            <w:tcW w:w="2391" w:type="dxa"/>
          </w:tcPr>
          <w:p w14:paraId="3CA92E26" w14:textId="22D74906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00058</w:t>
            </w:r>
          </w:p>
        </w:tc>
        <w:tc>
          <w:tcPr>
            <w:tcW w:w="2391" w:type="dxa"/>
          </w:tcPr>
          <w:p w14:paraId="415C42FE" w14:textId="66EC6AB2" w:rsidR="00AD524C" w:rsidRDefault="0065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Pamela Berlow</w:t>
            </w:r>
          </w:p>
        </w:tc>
      </w:tr>
    </w:tbl>
    <w:p w14:paraId="33AB195E" w14:textId="53EA9F54" w:rsidR="00AD524C" w:rsidRDefault="00AD524C"/>
    <w:p w14:paraId="6AEF4C01" w14:textId="7943B12E" w:rsidR="00462359" w:rsidRDefault="00462359"/>
    <w:p w14:paraId="34F1246D" w14:textId="220F4709" w:rsidR="00462359" w:rsidRDefault="00462359"/>
    <w:p w14:paraId="3F24EB27" w14:textId="386115FE" w:rsidR="00462359" w:rsidRPr="00647F1D" w:rsidRDefault="00647F1D">
      <w:pPr>
        <w:rPr>
          <w:sz w:val="40"/>
          <w:szCs w:val="40"/>
          <w:u w:val="single"/>
        </w:rPr>
      </w:pPr>
      <w:r w:rsidRPr="00647F1D">
        <w:rPr>
          <w:sz w:val="40"/>
          <w:szCs w:val="40"/>
          <w:u w:val="single"/>
        </w:rPr>
        <w:t>Legend:</w:t>
      </w:r>
    </w:p>
    <w:p w14:paraId="60C81685" w14:textId="7714CED8" w:rsidR="00462359" w:rsidRDefault="00462359"/>
    <w:tbl>
      <w:tblPr>
        <w:tblStyle w:val="ReportTable"/>
        <w:tblpPr w:leftFromText="180" w:rightFromText="180" w:vertAnchor="text" w:horzAnchor="margin" w:tblpY="4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3299"/>
      </w:tblGrid>
      <w:tr w:rsidR="00A43D6C" w14:paraId="15AF2F5A" w14:textId="77777777" w:rsidTr="00A43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92D050"/>
          </w:tcPr>
          <w:p w14:paraId="1DA01CDA" w14:textId="77777777" w:rsidR="00A43D6C" w:rsidRDefault="00A43D6C" w:rsidP="00A43D6C"/>
        </w:tc>
        <w:tc>
          <w:tcPr>
            <w:tcW w:w="3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27FA379" w14:textId="77777777" w:rsidR="00A43D6C" w:rsidRDefault="00A43D6C" w:rsidP="00A43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French</w:t>
            </w:r>
          </w:p>
        </w:tc>
      </w:tr>
      <w:tr w:rsidR="00A43D6C" w14:paraId="78B63054" w14:textId="77777777" w:rsidTr="00A4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shd w:val="clear" w:color="auto" w:fill="FFFF00"/>
          </w:tcPr>
          <w:p w14:paraId="7CB853BA" w14:textId="77777777" w:rsidR="00A43D6C" w:rsidRDefault="00A43D6C" w:rsidP="00A43D6C"/>
        </w:tc>
        <w:tc>
          <w:tcPr>
            <w:tcW w:w="3299" w:type="dxa"/>
          </w:tcPr>
          <w:p w14:paraId="46710413" w14:textId="77777777" w:rsidR="00A43D6C" w:rsidRDefault="00A43D6C" w:rsidP="00A4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</w:tr>
      <w:tr w:rsidR="00A43D6C" w14:paraId="7CC84701" w14:textId="77777777" w:rsidTr="00A4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shd w:val="clear" w:color="auto" w:fill="FF0000"/>
          </w:tcPr>
          <w:p w14:paraId="00690825" w14:textId="77777777" w:rsidR="00A43D6C" w:rsidRDefault="00A43D6C" w:rsidP="00A43D6C"/>
        </w:tc>
        <w:tc>
          <w:tcPr>
            <w:tcW w:w="3299" w:type="dxa"/>
          </w:tcPr>
          <w:p w14:paraId="586A3035" w14:textId="77777777" w:rsidR="00A43D6C" w:rsidRDefault="00A43D6C" w:rsidP="00A4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</w:tc>
      </w:tr>
      <w:tr w:rsidR="00A43D6C" w14:paraId="4A413E30" w14:textId="77777777" w:rsidTr="00A4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shd w:val="clear" w:color="auto" w:fill="D95B43" w:themeFill="accent4"/>
          </w:tcPr>
          <w:p w14:paraId="2A58F337" w14:textId="77777777" w:rsidR="00A43D6C" w:rsidRDefault="00A43D6C" w:rsidP="00A43D6C"/>
        </w:tc>
        <w:tc>
          <w:tcPr>
            <w:tcW w:w="3299" w:type="dxa"/>
          </w:tcPr>
          <w:p w14:paraId="31775694" w14:textId="77777777" w:rsidR="00A43D6C" w:rsidRDefault="00A43D6C" w:rsidP="00A4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Fitness</w:t>
            </w:r>
          </w:p>
        </w:tc>
      </w:tr>
      <w:tr w:rsidR="00A43D6C" w14:paraId="2412AB8E" w14:textId="77777777" w:rsidTr="00A4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shd w:val="clear" w:color="auto" w:fill="92B2B5" w:themeFill="accent1" w:themeFillTint="99"/>
          </w:tcPr>
          <w:p w14:paraId="43FB89C9" w14:textId="77777777" w:rsidR="00A43D6C" w:rsidRDefault="00A43D6C" w:rsidP="00A43D6C"/>
        </w:tc>
        <w:tc>
          <w:tcPr>
            <w:tcW w:w="3299" w:type="dxa"/>
          </w:tcPr>
          <w:p w14:paraId="23E1AF66" w14:textId="77777777" w:rsidR="00A43D6C" w:rsidRDefault="00A43D6C" w:rsidP="00A4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Programming</w:t>
            </w:r>
          </w:p>
        </w:tc>
      </w:tr>
      <w:tr w:rsidR="00A43D6C" w14:paraId="0941752B" w14:textId="77777777" w:rsidTr="00A4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shd w:val="clear" w:color="auto" w:fill="F8CCEB"/>
          </w:tcPr>
          <w:p w14:paraId="7B4C35B5" w14:textId="77777777" w:rsidR="00A43D6C" w:rsidRDefault="00A43D6C" w:rsidP="00A43D6C"/>
        </w:tc>
        <w:tc>
          <w:tcPr>
            <w:tcW w:w="3299" w:type="dxa"/>
          </w:tcPr>
          <w:p w14:paraId="35B559C4" w14:textId="77777777" w:rsidR="00A43D6C" w:rsidRDefault="00A43D6C" w:rsidP="00A4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Programming 1 </w:t>
            </w:r>
          </w:p>
        </w:tc>
      </w:tr>
      <w:tr w:rsidR="00A43D6C" w14:paraId="0B869680" w14:textId="77777777" w:rsidTr="00A4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shd w:val="clear" w:color="auto" w:fill="EBA3AF" w:themeFill="accent3" w:themeFillTint="66"/>
          </w:tcPr>
          <w:p w14:paraId="2F38B89B" w14:textId="77777777" w:rsidR="00A43D6C" w:rsidRDefault="00A43D6C" w:rsidP="00A43D6C"/>
        </w:tc>
        <w:tc>
          <w:tcPr>
            <w:tcW w:w="3299" w:type="dxa"/>
          </w:tcPr>
          <w:p w14:paraId="2E0EDED0" w14:textId="77777777" w:rsidR="00A43D6C" w:rsidRDefault="00A43D6C" w:rsidP="00A4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 Computer Science</w:t>
            </w:r>
          </w:p>
        </w:tc>
      </w:tr>
    </w:tbl>
    <w:p w14:paraId="74502F33" w14:textId="7A7E4BC0" w:rsidR="00462359" w:rsidRDefault="00462359"/>
    <w:p w14:paraId="5A2D01F4" w14:textId="0BB0DB90" w:rsidR="00462359" w:rsidRDefault="00462359"/>
    <w:p w14:paraId="1AE3E8B3" w14:textId="3462D626" w:rsidR="00462359" w:rsidRDefault="00462359"/>
    <w:p w14:paraId="4EBE2F58" w14:textId="712B1E01" w:rsidR="00462359" w:rsidRDefault="00462359"/>
    <w:p w14:paraId="1E2B00CE" w14:textId="72CA9CCD" w:rsidR="00462359" w:rsidRDefault="00462359"/>
    <w:p w14:paraId="61EE46A1" w14:textId="0D186688" w:rsidR="00462359" w:rsidRDefault="00462359"/>
    <w:p w14:paraId="7C22334A" w14:textId="47168D73" w:rsidR="00462359" w:rsidRDefault="00462359"/>
    <w:p w14:paraId="473D6073" w14:textId="18A9F64B" w:rsidR="00462359" w:rsidRDefault="00462359"/>
    <w:p w14:paraId="4B5A5EE8" w14:textId="64F7C4F1" w:rsidR="00462359" w:rsidRDefault="00462359"/>
    <w:p w14:paraId="104B4984" w14:textId="334FF903" w:rsidR="00462359" w:rsidRDefault="00462359"/>
    <w:p w14:paraId="1E10BA70" w14:textId="59D08B56" w:rsidR="00462359" w:rsidRDefault="00462359"/>
    <w:p w14:paraId="704F5936" w14:textId="2F1E7044" w:rsidR="00D56EF2" w:rsidRDefault="00D56EF2"/>
    <w:tbl>
      <w:tblPr>
        <w:tblpPr w:leftFromText="180" w:rightFromText="180" w:horzAnchor="page" w:tblpX="1" w:tblpY="-1337"/>
        <w:tblW w:w="19798" w:type="dxa"/>
        <w:tblLook w:val="04A0" w:firstRow="1" w:lastRow="0" w:firstColumn="1" w:lastColumn="0" w:noHBand="0" w:noVBand="1"/>
      </w:tblPr>
      <w:tblGrid>
        <w:gridCol w:w="19798"/>
      </w:tblGrid>
      <w:tr w:rsidR="0019792A" w:rsidRPr="0019792A" w14:paraId="405B92E2" w14:textId="77777777" w:rsidTr="0019792A">
        <w:trPr>
          <w:trHeight w:val="345"/>
        </w:trPr>
        <w:tc>
          <w:tcPr>
            <w:tcW w:w="19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EFC2" w14:textId="5958BAF3" w:rsidR="0019792A" w:rsidRPr="0019792A" w:rsidRDefault="0019792A" w:rsidP="00197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lang w:val="en-CA" w:eastAsia="en-CA"/>
              </w:rPr>
            </w:pPr>
          </w:p>
        </w:tc>
      </w:tr>
    </w:tbl>
    <w:p w14:paraId="179EE5F2" w14:textId="3C08D4D8" w:rsidR="000779B4" w:rsidRDefault="00647F1D">
      <w:r w:rsidRPr="00647F1D">
        <w:rPr>
          <w:noProof/>
        </w:rPr>
        <w:drawing>
          <wp:inline distT="0" distB="0" distL="0" distR="0" wp14:anchorId="29BA36AB" wp14:editId="30A231AE">
            <wp:extent cx="9056113" cy="599761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348" cy="603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30C5" w14:textId="53C60CE8" w:rsidR="00647F1D" w:rsidRDefault="00647F1D">
      <w:r w:rsidRPr="00647F1D">
        <w:rPr>
          <w:noProof/>
        </w:rPr>
        <w:lastRenderedPageBreak/>
        <w:drawing>
          <wp:inline distT="0" distB="0" distL="0" distR="0" wp14:anchorId="6F4B25C7" wp14:editId="54E22C61">
            <wp:extent cx="8784772" cy="6071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0158" cy="607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86BE" w14:textId="26A362F9" w:rsidR="00647F1D" w:rsidRPr="005659FE" w:rsidRDefault="00647F1D">
      <w:r w:rsidRPr="00647F1D">
        <w:rPr>
          <w:noProof/>
        </w:rPr>
        <w:lastRenderedPageBreak/>
        <w:drawing>
          <wp:inline distT="0" distB="0" distL="0" distR="0" wp14:anchorId="75BA1E22" wp14:editId="3B367AA5">
            <wp:extent cx="8403590" cy="1449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359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F1D" w:rsidRPr="005659FE" w:rsidSect="000779B4">
      <w:footerReference w:type="default" r:id="rId12"/>
      <w:pgSz w:w="15840" w:h="12240" w:orient="landscape"/>
      <w:pgMar w:top="1339" w:right="1339" w:bottom="1339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C763" w14:textId="77777777" w:rsidR="005A4747" w:rsidRDefault="005A4747">
      <w:pPr>
        <w:spacing w:after="0" w:line="240" w:lineRule="auto"/>
      </w:pPr>
      <w:r>
        <w:separator/>
      </w:r>
    </w:p>
    <w:p w14:paraId="7494EF1D" w14:textId="77777777" w:rsidR="005A4747" w:rsidRDefault="005A4747"/>
    <w:p w14:paraId="10A616B0" w14:textId="77777777" w:rsidR="005A4747" w:rsidRDefault="005A4747"/>
  </w:endnote>
  <w:endnote w:type="continuationSeparator" w:id="0">
    <w:p w14:paraId="5E55F1BB" w14:textId="77777777" w:rsidR="005A4747" w:rsidRDefault="005A4747">
      <w:pPr>
        <w:spacing w:after="0" w:line="240" w:lineRule="auto"/>
      </w:pPr>
      <w:r>
        <w:continuationSeparator/>
      </w:r>
    </w:p>
    <w:p w14:paraId="22278919" w14:textId="77777777" w:rsidR="005A4747" w:rsidRDefault="005A4747"/>
    <w:p w14:paraId="61C348B7" w14:textId="77777777" w:rsidR="005A4747" w:rsidRDefault="005A47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10EEA" w14:textId="77777777" w:rsidR="00D56EF2" w:rsidRDefault="00D56E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8AA1A" w14:textId="77777777" w:rsidR="005A4747" w:rsidRDefault="005A4747">
      <w:pPr>
        <w:spacing w:after="0" w:line="240" w:lineRule="auto"/>
      </w:pPr>
      <w:r>
        <w:separator/>
      </w:r>
    </w:p>
    <w:p w14:paraId="067268F0" w14:textId="77777777" w:rsidR="005A4747" w:rsidRDefault="005A4747"/>
    <w:p w14:paraId="6E306938" w14:textId="77777777" w:rsidR="005A4747" w:rsidRDefault="005A4747"/>
  </w:footnote>
  <w:footnote w:type="continuationSeparator" w:id="0">
    <w:p w14:paraId="36B3F821" w14:textId="77777777" w:rsidR="005A4747" w:rsidRDefault="005A4747">
      <w:pPr>
        <w:spacing w:after="0" w:line="240" w:lineRule="auto"/>
      </w:pPr>
      <w:r>
        <w:continuationSeparator/>
      </w:r>
    </w:p>
    <w:p w14:paraId="3142CF60" w14:textId="77777777" w:rsidR="005A4747" w:rsidRDefault="005A4747"/>
    <w:p w14:paraId="6B1A50FE" w14:textId="77777777" w:rsidR="005A4747" w:rsidRDefault="005A47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FE"/>
    <w:rsid w:val="000779B4"/>
    <w:rsid w:val="000F2B25"/>
    <w:rsid w:val="000F6525"/>
    <w:rsid w:val="00140F55"/>
    <w:rsid w:val="0019792A"/>
    <w:rsid w:val="00260CE3"/>
    <w:rsid w:val="00306B29"/>
    <w:rsid w:val="00415547"/>
    <w:rsid w:val="00442C7B"/>
    <w:rsid w:val="00462359"/>
    <w:rsid w:val="004920F2"/>
    <w:rsid w:val="004E163D"/>
    <w:rsid w:val="005659FE"/>
    <w:rsid w:val="005A4747"/>
    <w:rsid w:val="005D1F20"/>
    <w:rsid w:val="0062034F"/>
    <w:rsid w:val="006438AC"/>
    <w:rsid w:val="00647F1D"/>
    <w:rsid w:val="0065618B"/>
    <w:rsid w:val="0072623E"/>
    <w:rsid w:val="0074173C"/>
    <w:rsid w:val="00846E07"/>
    <w:rsid w:val="00866F48"/>
    <w:rsid w:val="00883986"/>
    <w:rsid w:val="00933D2C"/>
    <w:rsid w:val="00953025"/>
    <w:rsid w:val="009B7F46"/>
    <w:rsid w:val="00A12B75"/>
    <w:rsid w:val="00A171EA"/>
    <w:rsid w:val="00A43D6C"/>
    <w:rsid w:val="00A61D3A"/>
    <w:rsid w:val="00A82115"/>
    <w:rsid w:val="00AD524C"/>
    <w:rsid w:val="00AF6189"/>
    <w:rsid w:val="00C1578E"/>
    <w:rsid w:val="00C6302C"/>
    <w:rsid w:val="00C81D7E"/>
    <w:rsid w:val="00CB6AF7"/>
    <w:rsid w:val="00CC198A"/>
    <w:rsid w:val="00D53626"/>
    <w:rsid w:val="00D56EF2"/>
    <w:rsid w:val="00D83A01"/>
    <w:rsid w:val="00DC5FE1"/>
    <w:rsid w:val="00DE7DDF"/>
    <w:rsid w:val="00E76FC0"/>
    <w:rsid w:val="00E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218477"/>
  <w15:chartTrackingRefBased/>
  <w15:docId w15:val="{492151A4-12FE-4BF2-B87E-64DB0925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A171EA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5547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5FE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5FE1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5FE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FE1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E1"/>
    <w:rPr>
      <w:b/>
      <w:bCs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FE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FE1"/>
    <w:rPr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547"/>
    <w:rPr>
      <w:color w:val="53777A" w:themeColor="accent1"/>
      <w:u w:val="single"/>
    </w:rPr>
  </w:style>
  <w:style w:type="paragraph" w:styleId="MacroText">
    <w:name w:val="macro"/>
    <w:link w:val="MacroText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5547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C3F3B-E8C6-4645-9722-3C43FEAD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135</TotalTime>
  <Pages>7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Kiganosh</dc:creator>
  <cp:keywords/>
  <dc:description/>
  <cp:lastModifiedBy>Amelia Kiganosh</cp:lastModifiedBy>
  <cp:revision>7</cp:revision>
  <dcterms:created xsi:type="dcterms:W3CDTF">2020-09-17T19:19:00Z</dcterms:created>
  <dcterms:modified xsi:type="dcterms:W3CDTF">2020-09-17T21:50:00Z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